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921" w:rsidRDefault="007D2580">
      <w:pPr>
        <w:pStyle w:val="Title"/>
      </w:pPr>
      <w:r>
        <w:t>Mobile Dating Application</w:t>
      </w:r>
    </w:p>
    <w:p w:rsidR="00D82921" w:rsidRDefault="007D2580">
      <w:pPr>
        <w:pStyle w:val="Heading1"/>
      </w:pPr>
      <w:r>
        <w:t>Requirements</w:t>
      </w:r>
    </w:p>
    <w:p w:rsidR="007D2580" w:rsidRDefault="007D2580" w:rsidP="007D2580">
      <w:pPr>
        <w:pStyle w:val="Heading2"/>
      </w:pPr>
      <w:r>
        <w:t>Prerequisites</w:t>
      </w:r>
    </w:p>
    <w:p w:rsidR="007D2580" w:rsidRDefault="007D2580" w:rsidP="007D2580">
      <w:pPr>
        <w:pStyle w:val="ListParagraph"/>
        <w:numPr>
          <w:ilvl w:val="0"/>
          <w:numId w:val="2"/>
        </w:numPr>
      </w:pPr>
      <w:r>
        <w:t>Understand Android API Version</w:t>
      </w:r>
      <w:r w:rsidR="00501D36">
        <w:t xml:space="preserve"> (v19, v21…)</w:t>
      </w:r>
    </w:p>
    <w:p w:rsidR="007D2580" w:rsidRDefault="007D2580" w:rsidP="007D2580">
      <w:pPr>
        <w:pStyle w:val="ListParagraph"/>
        <w:numPr>
          <w:ilvl w:val="0"/>
          <w:numId w:val="2"/>
        </w:numPr>
      </w:pPr>
      <w:r>
        <w:t>Newest principle design: Material Design (</w:t>
      </w:r>
      <w:hyperlink r:id="rId7" w:history="1">
        <w:r w:rsidRPr="001514D7">
          <w:rPr>
            <w:rStyle w:val="Hyperlink"/>
          </w:rPr>
          <w:t>http://www.google.com/design/spec/material-design/introduction.html</w:t>
        </w:r>
      </w:hyperlink>
      <w:r>
        <w:t>)</w:t>
      </w:r>
    </w:p>
    <w:p w:rsidR="007D2580" w:rsidRPr="007D2580" w:rsidRDefault="007D2580" w:rsidP="007D2580">
      <w:pPr>
        <w:pStyle w:val="ListParagraph"/>
        <w:numPr>
          <w:ilvl w:val="0"/>
          <w:numId w:val="2"/>
        </w:numPr>
      </w:pPr>
    </w:p>
    <w:p w:rsidR="00D82921" w:rsidRDefault="007D2580" w:rsidP="007D2580">
      <w:pPr>
        <w:pStyle w:val="Heading2"/>
      </w:pPr>
      <w:r>
        <w:t>Software, hardware configuration</w:t>
      </w:r>
    </w:p>
    <w:p w:rsidR="007D2580" w:rsidRDefault="00E62D06" w:rsidP="00E62D06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Github</w:t>
      </w:r>
      <w:proofErr w:type="spellEnd"/>
      <w:r>
        <w:t xml:space="preserve"> as </w:t>
      </w:r>
      <w:proofErr w:type="gramStart"/>
      <w:r>
        <w:t>an</w:t>
      </w:r>
      <w:proofErr w:type="gramEnd"/>
      <w:r>
        <w:t xml:space="preserve"> Version Control System (VCS). Have a </w:t>
      </w:r>
      <w:proofErr w:type="spellStart"/>
      <w:r>
        <w:t>Github</w:t>
      </w:r>
      <w:proofErr w:type="spellEnd"/>
      <w:r>
        <w:t xml:space="preserve"> account is a must. (</w:t>
      </w:r>
      <w:hyperlink r:id="rId8" w:history="1">
        <w:r w:rsidRPr="001514D7">
          <w:rPr>
            <w:rStyle w:val="Hyperlink"/>
          </w:rPr>
          <w:t>https://github.com/join</w:t>
        </w:r>
      </w:hyperlink>
      <w:r>
        <w:t>)</w:t>
      </w:r>
    </w:p>
    <w:p w:rsidR="00E62D06" w:rsidRDefault="00E62D06" w:rsidP="00E62D06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for windows: </w:t>
      </w:r>
      <w:hyperlink r:id="rId9" w:history="1">
        <w:r w:rsidRPr="001514D7">
          <w:rPr>
            <w:rStyle w:val="Hyperlink"/>
          </w:rPr>
          <w:t>https://github-windows.s3.amazonaws.com/GitHubSetup.exe</w:t>
        </w:r>
      </w:hyperlink>
      <w:r>
        <w:t xml:space="preserve"> </w:t>
      </w:r>
    </w:p>
    <w:p w:rsidR="00E62D06" w:rsidRDefault="00E62D06" w:rsidP="00E62D06">
      <w:pPr>
        <w:pStyle w:val="ListParagraph"/>
        <w:numPr>
          <w:ilvl w:val="0"/>
          <w:numId w:val="1"/>
        </w:numPr>
      </w:pPr>
      <w:r>
        <w:t>Install Android Studio 1.2 (</w:t>
      </w:r>
      <w:hyperlink r:id="rId10" w:history="1">
        <w:r w:rsidRPr="001514D7">
          <w:rPr>
            <w:rStyle w:val="Hyperlink"/>
          </w:rPr>
          <w:t>http://developer.android.com/sdk/index.html</w:t>
        </w:r>
      </w:hyperlink>
      <w:r>
        <w:t>)</w:t>
      </w:r>
    </w:p>
    <w:p w:rsidR="00E62D06" w:rsidRDefault="00E62D06" w:rsidP="00E62D06">
      <w:pPr>
        <w:pStyle w:val="ListParagraph"/>
        <w:numPr>
          <w:ilvl w:val="0"/>
          <w:numId w:val="1"/>
        </w:numPr>
      </w:pPr>
      <w:r w:rsidRPr="00E62D06">
        <w:t>Configure</w:t>
      </w:r>
      <w:r>
        <w:t xml:space="preserve"> Android Studio and </w:t>
      </w:r>
      <w:proofErr w:type="spellStart"/>
      <w:r>
        <w:t>Github</w:t>
      </w:r>
      <w:proofErr w:type="spellEnd"/>
      <w:r>
        <w:t xml:space="preserve"> integration for VCS. </w:t>
      </w:r>
    </w:p>
    <w:p w:rsidR="00E62D06" w:rsidRDefault="00C23710" w:rsidP="00E62D06">
      <w:pPr>
        <w:pStyle w:val="ListParagraph"/>
        <w:numPr>
          <w:ilvl w:val="0"/>
          <w:numId w:val="1"/>
        </w:numPr>
      </w:pPr>
      <w:r>
        <w:t>Using Microsoft Office 2007 or later for document editor.</w:t>
      </w:r>
    </w:p>
    <w:p w:rsidR="00C23710" w:rsidRDefault="00C23710" w:rsidP="00C23710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StarUML</w:t>
      </w:r>
      <w:proofErr w:type="spellEnd"/>
      <w:r>
        <w:t xml:space="preserve"> for Software Modeler. (</w:t>
      </w:r>
      <w:hyperlink r:id="rId11" w:history="1">
        <w:r w:rsidRPr="001514D7">
          <w:rPr>
            <w:rStyle w:val="Hyperlink"/>
          </w:rPr>
          <w:t>http://staruml.io/</w:t>
        </w:r>
      </w:hyperlink>
      <w:r>
        <w:t>)</w:t>
      </w:r>
    </w:p>
    <w:p w:rsidR="007061A2" w:rsidRDefault="007061A2" w:rsidP="00C23710">
      <w:pPr>
        <w:pStyle w:val="ListParagraph"/>
        <w:numPr>
          <w:ilvl w:val="0"/>
          <w:numId w:val="1"/>
        </w:numPr>
      </w:pPr>
      <w:r>
        <w:t>Using Skype as main online meeting channel.</w:t>
      </w:r>
    </w:p>
    <w:p w:rsidR="00C23710" w:rsidRDefault="002E3157" w:rsidP="002E3157">
      <w:pPr>
        <w:pStyle w:val="Heading1"/>
      </w:pPr>
      <w:r>
        <w:t>Collaboration Rules</w:t>
      </w:r>
    </w:p>
    <w:p w:rsidR="002E3157" w:rsidRDefault="002E3157" w:rsidP="002E3157">
      <w:pPr>
        <w:pStyle w:val="Heading2"/>
      </w:pPr>
      <w:r>
        <w:t>Team meeting</w:t>
      </w:r>
    </w:p>
    <w:p w:rsidR="005803C0" w:rsidRDefault="002E3157" w:rsidP="005803C0">
      <w:pPr>
        <w:pStyle w:val="ListParagraph"/>
        <w:numPr>
          <w:ilvl w:val="0"/>
          <w:numId w:val="3"/>
        </w:numPr>
      </w:pPr>
      <w:r>
        <w:t>On Time</w:t>
      </w:r>
      <w:r w:rsidR="007061A2">
        <w:t xml:space="preserve">: </w:t>
      </w:r>
    </w:p>
    <w:p w:rsidR="005803C0" w:rsidRDefault="00202491" w:rsidP="005803C0">
      <w:pPr>
        <w:pStyle w:val="ListParagraph"/>
        <w:numPr>
          <w:ilvl w:val="1"/>
          <w:numId w:val="3"/>
        </w:numPr>
      </w:pPr>
      <w:r>
        <w:t>Offline t</w:t>
      </w:r>
      <w:r w:rsidR="007061A2">
        <w:t>e</w:t>
      </w:r>
      <w:r w:rsidR="005803C0">
        <w:t>a</w:t>
      </w:r>
      <w:r w:rsidR="007061A2">
        <w:t>m meeting will be hold 2 times per week (except instructor meeting) on Wednesday and Friday, start from 8:30”AM, at “self-study” area floor 1 Innovation Building.</w:t>
      </w:r>
      <w:r w:rsidR="005803C0">
        <w:t xml:space="preserve"> </w:t>
      </w:r>
    </w:p>
    <w:p w:rsidR="00202491" w:rsidRDefault="00202491" w:rsidP="005803C0">
      <w:pPr>
        <w:pStyle w:val="ListParagraph"/>
        <w:numPr>
          <w:ilvl w:val="1"/>
          <w:numId w:val="3"/>
        </w:numPr>
      </w:pPr>
      <w:r>
        <w:t>Online team meeting will be hold daily on 10:00 PM via Skype.</w:t>
      </w:r>
    </w:p>
    <w:p w:rsidR="005803C0" w:rsidRDefault="005803C0" w:rsidP="005803C0">
      <w:pPr>
        <w:pStyle w:val="ListParagraph"/>
        <w:numPr>
          <w:ilvl w:val="1"/>
          <w:numId w:val="3"/>
        </w:numPr>
      </w:pPr>
      <w:r>
        <w:t>Each absent need acceptable reasons.</w:t>
      </w:r>
    </w:p>
    <w:p w:rsidR="002E3157" w:rsidRDefault="002E3157" w:rsidP="002E3157">
      <w:pPr>
        <w:pStyle w:val="ListParagraph"/>
        <w:numPr>
          <w:ilvl w:val="0"/>
          <w:numId w:val="3"/>
        </w:numPr>
      </w:pPr>
      <w:r w:rsidRPr="002E3157">
        <w:t>Work Concentration</w:t>
      </w:r>
    </w:p>
    <w:p w:rsidR="002E3157" w:rsidRDefault="007061A2" w:rsidP="002E3157">
      <w:pPr>
        <w:pStyle w:val="ListParagraph"/>
        <w:numPr>
          <w:ilvl w:val="0"/>
          <w:numId w:val="3"/>
        </w:numPr>
      </w:pPr>
      <w:r>
        <w:t>Listen &amp; Responses</w:t>
      </w:r>
    </w:p>
    <w:p w:rsidR="00FE7391" w:rsidRDefault="00FE7391" w:rsidP="00FE7391">
      <w:pPr>
        <w:pStyle w:val="ListParagraph"/>
        <w:numPr>
          <w:ilvl w:val="1"/>
          <w:numId w:val="3"/>
        </w:numPr>
      </w:pPr>
      <w:r>
        <w:t>When receive info from other member, you must response/answer if you have read.</w:t>
      </w:r>
    </w:p>
    <w:p w:rsidR="00002319" w:rsidRDefault="00002319" w:rsidP="00002319">
      <w:pPr>
        <w:pStyle w:val="ListParagraph"/>
        <w:numPr>
          <w:ilvl w:val="0"/>
          <w:numId w:val="3"/>
        </w:numPr>
      </w:pPr>
      <w:r>
        <w:t>Task &amp; Backlog</w:t>
      </w:r>
    </w:p>
    <w:p w:rsidR="00002319" w:rsidRDefault="00002319" w:rsidP="00002319">
      <w:pPr>
        <w:pStyle w:val="ListParagraph"/>
        <w:numPr>
          <w:ilvl w:val="1"/>
          <w:numId w:val="3"/>
        </w:numPr>
      </w:pPr>
      <w:r>
        <w:t>Following tasks and fill working hours in backlog each day.</w:t>
      </w:r>
      <w:bookmarkStart w:id="0" w:name="_GoBack"/>
      <w:bookmarkEnd w:id="0"/>
    </w:p>
    <w:p w:rsidR="007061A2" w:rsidRDefault="005803C0" w:rsidP="005803C0">
      <w:pPr>
        <w:pStyle w:val="Heading2"/>
      </w:pPr>
      <w:r>
        <w:t>P</w:t>
      </w:r>
      <w:r w:rsidRPr="005803C0">
        <w:t>unishment</w:t>
      </w:r>
    </w:p>
    <w:p w:rsidR="005803C0" w:rsidRDefault="00202491" w:rsidP="005803C0">
      <w:pPr>
        <w:pStyle w:val="ListParagraph"/>
        <w:numPr>
          <w:ilvl w:val="0"/>
          <w:numId w:val="4"/>
        </w:numPr>
      </w:pPr>
      <w:r>
        <w:t xml:space="preserve">Each rule violation will be notify directly. </w:t>
      </w:r>
    </w:p>
    <w:p w:rsidR="00202491" w:rsidRPr="005803C0" w:rsidRDefault="00202491" w:rsidP="005803C0">
      <w:pPr>
        <w:pStyle w:val="ListParagraph"/>
        <w:numPr>
          <w:ilvl w:val="0"/>
          <w:numId w:val="4"/>
        </w:numPr>
      </w:pPr>
      <w:r>
        <w:t>More than 3 times will be KICKED.</w:t>
      </w:r>
    </w:p>
    <w:sectPr w:rsidR="00202491" w:rsidRPr="005803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A179E"/>
    <w:multiLevelType w:val="hybridMultilevel"/>
    <w:tmpl w:val="72CA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D1262"/>
    <w:multiLevelType w:val="hybridMultilevel"/>
    <w:tmpl w:val="BE52E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51E3E"/>
    <w:multiLevelType w:val="hybridMultilevel"/>
    <w:tmpl w:val="E080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0A7CD8"/>
    <w:multiLevelType w:val="hybridMultilevel"/>
    <w:tmpl w:val="928C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580"/>
    <w:rsid w:val="00002319"/>
    <w:rsid w:val="00202491"/>
    <w:rsid w:val="002E3157"/>
    <w:rsid w:val="00501D36"/>
    <w:rsid w:val="005803C0"/>
    <w:rsid w:val="007061A2"/>
    <w:rsid w:val="007D2580"/>
    <w:rsid w:val="00C23710"/>
    <w:rsid w:val="00D655ED"/>
    <w:rsid w:val="00D82921"/>
    <w:rsid w:val="00E62D06"/>
    <w:rsid w:val="00E755D8"/>
    <w:rsid w:val="00F341E3"/>
    <w:rsid w:val="00FE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EBEAF-01E5-4615-BD82-89FE2D13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58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4F81BD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F81BD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4F81BD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in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www.google.com/design/spec/material-design/introduction.html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ruml.io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eveloper.android.com/sdk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-windows.s3.amazonaws.com/GitHubSetup.ex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g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33A93C-D300-44AD-BB5C-732DBD2F9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47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Thang Pham</dc:creator>
  <cp:keywords/>
  <cp:lastModifiedBy>Thang Pham</cp:lastModifiedBy>
  <cp:revision>10</cp:revision>
  <dcterms:created xsi:type="dcterms:W3CDTF">2015-05-12T03:14:00Z</dcterms:created>
  <dcterms:modified xsi:type="dcterms:W3CDTF">2015-05-12T04:06:00Z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